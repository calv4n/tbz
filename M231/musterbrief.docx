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209C" w14:textId="23677675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D2606B">
        <w:rPr>
          <w:rFonts w:asciiTheme="minorHAnsi" w:hAnsiTheme="minorHAnsi" w:cstheme="minorHAnsi"/>
          <w:i/>
          <w:szCs w:val="20"/>
        </w:rPr>
        <w:t>Calvin Pfrender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 / </w:t>
      </w:r>
      <w:r w:rsidR="00D2606B">
        <w:rPr>
          <w:rFonts w:asciiTheme="minorHAnsi" w:hAnsiTheme="minorHAnsi" w:cstheme="minorHAnsi"/>
          <w:i/>
          <w:szCs w:val="20"/>
        </w:rPr>
        <w:t>Strasshu</w:t>
      </w:r>
      <w:r w:rsidR="00BB473C">
        <w:rPr>
          <w:rFonts w:asciiTheme="minorHAnsi" w:hAnsiTheme="minorHAnsi" w:cstheme="minorHAnsi"/>
          <w:i/>
          <w:szCs w:val="20"/>
        </w:rPr>
        <w:t>s 7, Wädenswil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 </w:t>
      </w:r>
    </w:p>
    <w:p w14:paraId="0B2FDA5D" w14:textId="77777777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5A3485" w:rsidRPr="009F12FA">
        <w:rPr>
          <w:rFonts w:asciiTheme="minorHAnsi" w:hAnsiTheme="minorHAnsi" w:cstheme="minorHAnsi"/>
          <w:i/>
          <w:szCs w:val="20"/>
        </w:rPr>
        <w:t>Absender</w:t>
      </w:r>
    </w:p>
    <w:p w14:paraId="45D8E585" w14:textId="77777777" w:rsidR="005A3485" w:rsidRPr="009F12FA" w:rsidRDefault="005A3485" w:rsidP="00703390">
      <w:pPr>
        <w:tabs>
          <w:tab w:val="left" w:pos="4111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2CEA00F3" w14:textId="77777777" w:rsidR="005A3485" w:rsidRDefault="005A3485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283337C1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4FEEB9E9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145EEE79" w14:textId="77777777" w:rsidR="00703390" w:rsidRPr="009F12FA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18EF4EBB" w14:textId="39D51E3C" w:rsidR="005A3485" w:rsidRPr="009F12FA" w:rsidRDefault="003534C1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>
        <w:rPr>
          <w:rFonts w:asciiTheme="minorHAnsi" w:hAnsiTheme="minorHAnsi" w:cstheme="minorHAnsi"/>
          <w:i/>
          <w:szCs w:val="20"/>
        </w:rPr>
        <w:t>Applikationsentwickler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 / </w:t>
      </w:r>
      <w:r>
        <w:rPr>
          <w:rFonts w:asciiTheme="minorHAnsi" w:hAnsiTheme="minorHAnsi" w:cstheme="minorHAnsi"/>
          <w:i/>
          <w:szCs w:val="20"/>
        </w:rPr>
        <w:t>Hardturmstrasse</w:t>
      </w:r>
      <w:r w:rsidR="008C3042">
        <w:rPr>
          <w:rFonts w:asciiTheme="minorHAnsi" w:hAnsiTheme="minorHAnsi" w:cstheme="minorHAnsi"/>
          <w:i/>
          <w:szCs w:val="20"/>
        </w:rPr>
        <w:t xml:space="preserve"> 201,</w:t>
      </w:r>
      <w:r w:rsidR="00673EF5">
        <w:rPr>
          <w:rFonts w:asciiTheme="minorHAnsi" w:hAnsiTheme="minorHAnsi" w:cstheme="minorHAnsi"/>
          <w:i/>
          <w:szCs w:val="20"/>
        </w:rPr>
        <w:t xml:space="preserve"> 800</w:t>
      </w:r>
      <w:r w:rsidR="00A348A3">
        <w:rPr>
          <w:rFonts w:asciiTheme="minorHAnsi" w:hAnsiTheme="minorHAnsi" w:cstheme="minorHAnsi"/>
          <w:i/>
          <w:szCs w:val="20"/>
        </w:rPr>
        <w:t>5</w:t>
      </w:r>
      <w:r w:rsidR="008C3042">
        <w:rPr>
          <w:rFonts w:asciiTheme="minorHAnsi" w:hAnsiTheme="minorHAnsi" w:cstheme="minorHAnsi"/>
          <w:i/>
          <w:szCs w:val="20"/>
        </w:rPr>
        <w:t xml:space="preserve"> Zürich</w:t>
      </w:r>
    </w:p>
    <w:p w14:paraId="2FAC2D4F" w14:textId="77777777" w:rsidR="000948A9" w:rsidRPr="009F12FA" w:rsidRDefault="006C4E96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Amtsstelle</w:t>
      </w:r>
    </w:p>
    <w:p w14:paraId="7B52ED36" w14:textId="77777777" w:rsidR="000948A9" w:rsidRDefault="000948A9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376335B1" w14:textId="77777777" w:rsidR="00703390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740F918D" w14:textId="77777777" w:rsidR="00703390" w:rsidRPr="009F12FA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144FCEA7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Cs/>
          <w:szCs w:val="20"/>
        </w:rPr>
      </w:pPr>
    </w:p>
    <w:p w14:paraId="54B79D08" w14:textId="20F3DBF1" w:rsidR="000948A9" w:rsidRPr="009F12FA" w:rsidRDefault="000D2A57" w:rsidP="00C02BF8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Cs/>
          <w:i/>
          <w:szCs w:val="20"/>
        </w:rPr>
      </w:pPr>
      <w:r>
        <w:rPr>
          <w:rFonts w:asciiTheme="minorHAnsi" w:hAnsiTheme="minorHAnsi" w:cstheme="minorHAnsi"/>
          <w:bCs/>
          <w:i/>
          <w:szCs w:val="20"/>
        </w:rPr>
        <w:t>Zürich</w:t>
      </w:r>
      <w:r w:rsidR="005A3485" w:rsidRPr="009F12FA">
        <w:rPr>
          <w:rFonts w:asciiTheme="minorHAnsi" w:hAnsiTheme="minorHAnsi" w:cstheme="minorHAnsi"/>
          <w:bCs/>
          <w:i/>
          <w:szCs w:val="20"/>
        </w:rPr>
        <w:t xml:space="preserve"> / </w:t>
      </w:r>
      <w:r>
        <w:rPr>
          <w:rFonts w:asciiTheme="minorHAnsi" w:hAnsiTheme="minorHAnsi" w:cstheme="minorHAnsi"/>
          <w:bCs/>
          <w:i/>
          <w:szCs w:val="20"/>
        </w:rPr>
        <w:t>26.09.2022</w:t>
      </w:r>
    </w:p>
    <w:p w14:paraId="231016DF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3B4A301F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2824D733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28609360" w14:textId="77777777" w:rsidR="003E59E5" w:rsidRPr="009F12FA" w:rsidRDefault="00D6036B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  <w:r w:rsidRPr="009F12FA">
        <w:rPr>
          <w:rFonts w:asciiTheme="minorHAnsi" w:hAnsiTheme="minorHAnsi" w:cstheme="minorHAnsi"/>
          <w:b/>
          <w:bCs/>
          <w:szCs w:val="20"/>
        </w:rPr>
        <w:t>E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 xml:space="preserve">rsuchen </w:t>
      </w:r>
      <w:r w:rsidRPr="009F12FA">
        <w:rPr>
          <w:rFonts w:asciiTheme="minorHAnsi" w:hAnsiTheme="minorHAnsi" w:cstheme="minorHAnsi"/>
          <w:b/>
          <w:bCs/>
          <w:szCs w:val="20"/>
        </w:rPr>
        <w:t xml:space="preserve">um Auskunft 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>betreffend die eigenen Personendaten</w:t>
      </w:r>
    </w:p>
    <w:p w14:paraId="1C02872B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2808466D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0829A37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Sehr geehrte Damen und Herren </w:t>
      </w:r>
    </w:p>
    <w:p w14:paraId="0D6308EC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2B5A1084" w14:textId="77777777" w:rsidR="00930742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Gestützt </w:t>
      </w:r>
      <w:r w:rsidR="000D36C9" w:rsidRPr="009F12FA">
        <w:rPr>
          <w:rFonts w:asciiTheme="minorHAnsi" w:hAnsiTheme="minorHAnsi" w:cstheme="minorHAnsi"/>
          <w:szCs w:val="20"/>
        </w:rPr>
        <w:t>auf § 20 Abs. </w:t>
      </w:r>
      <w:r w:rsidRPr="009F12FA">
        <w:rPr>
          <w:rFonts w:asciiTheme="minorHAnsi" w:hAnsiTheme="minorHAnsi" w:cstheme="minorHAnsi"/>
          <w:szCs w:val="20"/>
        </w:rPr>
        <w:t>2 IDG ersuche ich um Auskunft über die bei Ihrer Amtsstelle über mich bearbeiteten Daten.</w:t>
      </w:r>
    </w:p>
    <w:p w14:paraId="39385612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414ABA45" w14:textId="77777777" w:rsidR="005A3485" w:rsidRPr="009F12FA" w:rsidRDefault="005A3485" w:rsidP="00B01C78">
      <w:pPr>
        <w:spacing w:line="280" w:lineRule="exact"/>
        <w:ind w:right="-370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S</w:t>
      </w:r>
      <w:r w:rsidR="00930742" w:rsidRPr="009F12FA">
        <w:rPr>
          <w:rFonts w:asciiTheme="minorHAnsi" w:hAnsiTheme="minorHAnsi" w:cstheme="minorHAnsi"/>
          <w:i/>
          <w:szCs w:val="20"/>
        </w:rPr>
        <w:t>pezifische Informationen zu der gewünschten Auskunft</w:t>
      </w:r>
      <w:r w:rsidR="00EA1763" w:rsidRPr="009F12FA">
        <w:rPr>
          <w:rFonts w:asciiTheme="minorHAnsi" w:hAnsiTheme="minorHAnsi" w:cstheme="minorHAnsi"/>
          <w:i/>
          <w:szCs w:val="20"/>
        </w:rPr>
        <w:t>, falls möglich,</w:t>
      </w:r>
      <w:r w:rsidR="00930742" w:rsidRPr="009F12FA">
        <w:rPr>
          <w:rFonts w:asciiTheme="minorHAnsi" w:hAnsiTheme="minorHAnsi" w:cstheme="minorHAnsi"/>
          <w:i/>
          <w:szCs w:val="20"/>
        </w:rPr>
        <w:t xml:space="preserve"> </w:t>
      </w:r>
      <w:r w:rsidRPr="009F12FA">
        <w:rPr>
          <w:rFonts w:asciiTheme="minorHAnsi" w:hAnsiTheme="minorHAnsi" w:cstheme="minorHAnsi"/>
          <w:i/>
          <w:szCs w:val="20"/>
        </w:rPr>
        <w:t>einfügen</w:t>
      </w:r>
      <w:r w:rsidR="006C4E96" w:rsidRPr="009F12FA">
        <w:rPr>
          <w:rFonts w:asciiTheme="minorHAnsi" w:hAnsiTheme="minorHAnsi" w:cstheme="minorHAnsi"/>
          <w:i/>
          <w:szCs w:val="20"/>
        </w:rPr>
        <w:t>:</w:t>
      </w:r>
    </w:p>
    <w:p w14:paraId="6AD8B8B7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Sachverhalt</w:t>
      </w:r>
    </w:p>
    <w:p w14:paraId="1733218B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Vorgang</w:t>
      </w:r>
    </w:p>
    <w:p w14:paraId="1F9A9C0D" w14:textId="77777777" w:rsidR="00930742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 xml:space="preserve">- </w:t>
      </w:r>
      <w:r w:rsidR="00930742" w:rsidRPr="009F12FA">
        <w:rPr>
          <w:rFonts w:asciiTheme="minorHAnsi" w:hAnsiTheme="minorHAnsi" w:cstheme="minorHAnsi"/>
          <w:i/>
          <w:szCs w:val="20"/>
        </w:rPr>
        <w:t>Geschäftsnum</w:t>
      </w:r>
      <w:r w:rsidRPr="009F12FA">
        <w:rPr>
          <w:rFonts w:asciiTheme="minorHAnsi" w:hAnsiTheme="minorHAnsi" w:cstheme="minorHAnsi"/>
          <w:i/>
          <w:szCs w:val="20"/>
        </w:rPr>
        <w:t>mer usw.</w:t>
      </w:r>
    </w:p>
    <w:p w14:paraId="09616E4D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79D12FB3" w14:textId="77777777" w:rsidR="00930742" w:rsidRPr="009F12FA" w:rsidRDefault="005772F7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Sollten</w:t>
      </w:r>
      <w:r w:rsidR="00930742" w:rsidRPr="009F12FA">
        <w:rPr>
          <w:rFonts w:asciiTheme="minorHAnsi" w:hAnsiTheme="minorHAnsi" w:cstheme="minorHAnsi"/>
          <w:szCs w:val="20"/>
        </w:rPr>
        <w:t xml:space="preserve"> Sie diesem </w:t>
      </w:r>
      <w:r w:rsidR="00AB36CC" w:rsidRPr="009F12FA">
        <w:rPr>
          <w:rFonts w:asciiTheme="minorHAnsi" w:hAnsiTheme="minorHAnsi" w:cstheme="minorHAnsi"/>
          <w:szCs w:val="20"/>
        </w:rPr>
        <w:t>Ersuchen</w:t>
      </w:r>
      <w:r w:rsidR="00930742" w:rsidRPr="009F12FA">
        <w:rPr>
          <w:rFonts w:asciiTheme="minorHAnsi" w:hAnsiTheme="minorHAnsi" w:cstheme="minorHAnsi"/>
          <w:szCs w:val="20"/>
        </w:rPr>
        <w:t xml:space="preserve"> nicht innerhalb von 30 Tagen n</w:t>
      </w:r>
      <w:r w:rsidR="00B01C78" w:rsidRPr="009F12FA">
        <w:rPr>
          <w:rFonts w:asciiTheme="minorHAnsi" w:hAnsiTheme="minorHAnsi" w:cstheme="minorHAnsi"/>
          <w:szCs w:val="20"/>
        </w:rPr>
        <w:t>achkommen, bitte ich Sie, mir mitzuteilen</w:t>
      </w:r>
      <w:r w:rsidR="00AB36CC" w:rsidRPr="009F12FA">
        <w:rPr>
          <w:rFonts w:asciiTheme="minorHAnsi" w:hAnsiTheme="minorHAnsi" w:cstheme="minorHAnsi"/>
          <w:szCs w:val="20"/>
        </w:rPr>
        <w:t>, bis wann ein</w:t>
      </w:r>
      <w:r w:rsidR="00930742" w:rsidRPr="009F12FA">
        <w:rPr>
          <w:rFonts w:asciiTheme="minorHAnsi" w:hAnsiTheme="minorHAnsi" w:cstheme="minorHAnsi"/>
          <w:szCs w:val="20"/>
        </w:rPr>
        <w:t xml:space="preserve"> Entscheid vorlie</w:t>
      </w:r>
      <w:r w:rsidR="002608F4" w:rsidRPr="009F12FA">
        <w:rPr>
          <w:rFonts w:asciiTheme="minorHAnsi" w:hAnsiTheme="minorHAnsi" w:cstheme="minorHAnsi"/>
          <w:szCs w:val="20"/>
        </w:rPr>
        <w:t>gen wird. Andernfalls ersuche ich um</w:t>
      </w:r>
      <w:r w:rsidR="00AB36CC" w:rsidRPr="009F12FA">
        <w:rPr>
          <w:rFonts w:asciiTheme="minorHAnsi" w:hAnsiTheme="minorHAnsi" w:cstheme="minorHAnsi"/>
          <w:szCs w:val="20"/>
        </w:rPr>
        <w:t xml:space="preserve"> </w:t>
      </w:r>
      <w:r w:rsidR="000D36C9" w:rsidRPr="009F12FA">
        <w:rPr>
          <w:rFonts w:asciiTheme="minorHAnsi" w:hAnsiTheme="minorHAnsi" w:cstheme="minorHAnsi"/>
          <w:szCs w:val="20"/>
        </w:rPr>
        <w:t xml:space="preserve">den Erlass </w:t>
      </w:r>
      <w:r w:rsidR="00B01C78" w:rsidRPr="009F12FA">
        <w:rPr>
          <w:rFonts w:asciiTheme="minorHAnsi" w:hAnsiTheme="minorHAnsi" w:cstheme="minorHAnsi"/>
          <w:szCs w:val="20"/>
        </w:rPr>
        <w:t>eine</w:t>
      </w:r>
      <w:r w:rsidR="000D36C9" w:rsidRPr="009F12FA">
        <w:rPr>
          <w:rFonts w:asciiTheme="minorHAnsi" w:hAnsiTheme="minorHAnsi" w:cstheme="minorHAnsi"/>
          <w:szCs w:val="20"/>
        </w:rPr>
        <w:t>r</w:t>
      </w:r>
      <w:r w:rsidR="00B01C78" w:rsidRPr="009F12FA">
        <w:rPr>
          <w:rFonts w:asciiTheme="minorHAnsi" w:hAnsiTheme="minorHAnsi" w:cstheme="minorHAnsi"/>
          <w:szCs w:val="20"/>
        </w:rPr>
        <w:t xml:space="preserve"> Verfü</w:t>
      </w:r>
      <w:r w:rsidR="002608F4" w:rsidRPr="009F12FA">
        <w:rPr>
          <w:rFonts w:asciiTheme="minorHAnsi" w:hAnsiTheme="minorHAnsi" w:cstheme="minorHAnsi"/>
          <w:szCs w:val="20"/>
        </w:rPr>
        <w:t xml:space="preserve">gung </w:t>
      </w:r>
      <w:r w:rsidR="00B01C78" w:rsidRPr="009F12FA">
        <w:rPr>
          <w:rFonts w:asciiTheme="minorHAnsi" w:hAnsiTheme="minorHAnsi" w:cstheme="minorHAnsi"/>
          <w:szCs w:val="20"/>
        </w:rPr>
        <w:t>(§</w:t>
      </w:r>
      <w:r w:rsidR="00893024" w:rsidRPr="009F12FA">
        <w:rPr>
          <w:rFonts w:asciiTheme="minorHAnsi" w:hAnsiTheme="minorHAnsi" w:cstheme="minorHAnsi"/>
          <w:szCs w:val="20"/>
        </w:rPr>
        <w:t>§ 27 Abs. 1 und 28 Abs. 2 IDG</w:t>
      </w:r>
      <w:r w:rsidR="00B01C78" w:rsidRPr="009F12FA">
        <w:rPr>
          <w:rFonts w:asciiTheme="minorHAnsi" w:hAnsiTheme="minorHAnsi" w:cstheme="minorHAnsi"/>
          <w:szCs w:val="20"/>
        </w:rPr>
        <w:t>).</w:t>
      </w:r>
    </w:p>
    <w:p w14:paraId="691FDAEA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61E2AA3" w14:textId="77777777" w:rsidR="00D6744B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Besten Dank für Ihre Bemühungen.</w:t>
      </w:r>
    </w:p>
    <w:p w14:paraId="4E566AB5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4488422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Freundliche Grüsse </w:t>
      </w:r>
    </w:p>
    <w:p w14:paraId="4D01F926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5FBFF6C0" w14:textId="237AE6A5" w:rsidR="00B312EE" w:rsidRPr="009F12FA" w:rsidRDefault="00B312EE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7E32F80E" w14:textId="1DD2ECC5" w:rsidR="00B73135" w:rsidRPr="009F12FA" w:rsidRDefault="001A666D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>
        <w:rPr>
          <w:rFonts w:asciiTheme="minorHAnsi" w:hAnsiTheme="minorHAnsi" w:cstheme="minorHAnsi"/>
          <w:i/>
          <w:noProof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7B9719" wp14:editId="77D92B1A">
                <wp:simplePos x="0" y="0"/>
                <wp:positionH relativeFrom="column">
                  <wp:posOffset>-26670</wp:posOffset>
                </wp:positionH>
                <wp:positionV relativeFrom="paragraph">
                  <wp:posOffset>-131445</wp:posOffset>
                </wp:positionV>
                <wp:extent cx="1398020" cy="445770"/>
                <wp:effectExtent l="38100" t="38100" r="12065" b="4953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802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065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2" o:spid="_x0000_s1026" type="#_x0000_t75" style="position:absolute;margin-left:-2.8pt;margin-top:-11.05pt;width:111.5pt;height:3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">
                <v:imagedata r:id="rId8" o:title=""/>
              </v:shape>
            </w:pict>
          </mc:Fallback>
        </mc:AlternateContent>
      </w:r>
    </w:p>
    <w:p w14:paraId="1BDB45DC" w14:textId="647618A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4613CC0F" w14:textId="069241D2" w:rsidR="00482A1F" w:rsidRPr="009F12FA" w:rsidRDefault="00482A1F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0882BB4" w14:textId="4B1628DC" w:rsidR="00343444" w:rsidRPr="009F12FA" w:rsidRDefault="00B73135" w:rsidP="00B01C78">
      <w:pPr>
        <w:spacing w:line="280" w:lineRule="exac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Calvin Pfrender </w:t>
      </w:r>
    </w:p>
    <w:p w14:paraId="03013A1D" w14:textId="77777777" w:rsidR="003A7858" w:rsidRPr="009F12FA" w:rsidRDefault="003A785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11F13F8" w14:textId="77777777" w:rsidR="003E59E5" w:rsidRPr="009F12FA" w:rsidRDefault="003E59E5" w:rsidP="00B01C78">
      <w:pPr>
        <w:spacing w:line="280" w:lineRule="exact"/>
        <w:jc w:val="lef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Beilage: </w:t>
      </w:r>
      <w:r w:rsidR="003A7858" w:rsidRPr="009F12FA">
        <w:rPr>
          <w:rFonts w:asciiTheme="minorHAnsi" w:hAnsiTheme="minorHAnsi" w:cstheme="minorHAnsi"/>
          <w:szCs w:val="20"/>
        </w:rPr>
        <w:br/>
      </w:r>
      <w:r w:rsidR="00930742" w:rsidRPr="009F12FA">
        <w:rPr>
          <w:rFonts w:asciiTheme="minorHAnsi" w:hAnsiTheme="minorHAnsi" w:cstheme="minorHAnsi"/>
          <w:i/>
          <w:szCs w:val="20"/>
        </w:rPr>
        <w:t>Kopie eines amtlichen D</w:t>
      </w:r>
      <w:r w:rsidR="00B01C78" w:rsidRPr="009F12FA">
        <w:rPr>
          <w:rFonts w:asciiTheme="minorHAnsi" w:hAnsiTheme="minorHAnsi" w:cstheme="minorHAnsi"/>
          <w:i/>
          <w:szCs w:val="20"/>
        </w:rPr>
        <w:t>okumentes zwecks Identifikation</w:t>
      </w:r>
      <w:r w:rsidR="00B01C78" w:rsidRPr="009F12FA">
        <w:rPr>
          <w:rFonts w:asciiTheme="minorHAnsi" w:hAnsiTheme="minorHAnsi" w:cstheme="minorHAnsi"/>
          <w:i/>
          <w:szCs w:val="20"/>
        </w:rPr>
        <w:br/>
      </w:r>
      <w:r w:rsidR="006C4E96" w:rsidRPr="009F12FA">
        <w:rPr>
          <w:rFonts w:asciiTheme="minorHAnsi" w:hAnsiTheme="minorHAnsi" w:cstheme="minorHAnsi"/>
          <w:i/>
          <w:szCs w:val="20"/>
        </w:rPr>
        <w:t>(</w:t>
      </w:r>
      <w:r w:rsidR="00930742" w:rsidRPr="009F12FA">
        <w:rPr>
          <w:rFonts w:asciiTheme="minorHAnsi" w:hAnsiTheme="minorHAnsi" w:cstheme="minorHAnsi"/>
          <w:i/>
          <w:szCs w:val="20"/>
        </w:rPr>
        <w:t>Pass, Identitätskarte</w:t>
      </w:r>
      <w:r w:rsidR="005800F5" w:rsidRPr="009F12FA">
        <w:rPr>
          <w:rFonts w:asciiTheme="minorHAnsi" w:hAnsiTheme="minorHAnsi" w:cstheme="minorHAnsi"/>
          <w:i/>
          <w:szCs w:val="20"/>
        </w:rPr>
        <w:t xml:space="preserve"> (beidseitig)</w:t>
      </w:r>
      <w:r w:rsidR="00930742" w:rsidRPr="009F12FA">
        <w:rPr>
          <w:rFonts w:asciiTheme="minorHAnsi" w:hAnsiTheme="minorHAnsi" w:cstheme="minorHAnsi"/>
          <w:i/>
          <w:szCs w:val="20"/>
        </w:rPr>
        <w:t>)</w:t>
      </w:r>
    </w:p>
    <w:sectPr w:rsidR="003E59E5" w:rsidRPr="009F12FA" w:rsidSect="00FA67BA">
      <w:footerReference w:type="default" r:id="rId9"/>
      <w:headerReference w:type="first" r:id="rId10"/>
      <w:footerReference w:type="first" r:id="rId11"/>
      <w:pgSz w:w="11906" w:h="16838"/>
      <w:pgMar w:top="-1871" w:right="1786" w:bottom="1644" w:left="1843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216F" w14:textId="77777777" w:rsidR="00374DF1" w:rsidRDefault="00374DF1" w:rsidP="00EC16D0">
      <w:pPr>
        <w:spacing w:line="240" w:lineRule="auto"/>
      </w:pPr>
      <w:r>
        <w:separator/>
      </w:r>
    </w:p>
  </w:endnote>
  <w:endnote w:type="continuationSeparator" w:id="0">
    <w:p w14:paraId="01766D26" w14:textId="77777777" w:rsidR="00374DF1" w:rsidRDefault="00374DF1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0C10" w14:textId="77777777" w:rsidR="000C0656" w:rsidRDefault="000C0656" w:rsidP="007F7CCF">
    <w:pPr>
      <w:pStyle w:val="Fuzeile"/>
      <w:tabs>
        <w:tab w:val="clear" w:pos="4536"/>
        <w:tab w:val="clear" w:pos="9072"/>
        <w:tab w:val="right" w:pos="9127"/>
      </w:tabs>
      <w:jc w:val="left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740D67">
      <w:rPr>
        <w:noProof/>
        <w:lang w:val="de-DE"/>
      </w:rPr>
      <w:t>2</w:t>
    </w:r>
    <w:r>
      <w:fldChar w:fldCharType="end"/>
    </w:r>
    <w:r>
      <w:t>/</w:t>
    </w:r>
    <w:r w:rsidR="00087FD6">
      <w:rPr>
        <w:noProof/>
      </w:rPr>
      <w:fldChar w:fldCharType="begin"/>
    </w:r>
    <w:r w:rsidR="00087FD6">
      <w:rPr>
        <w:noProof/>
      </w:rPr>
      <w:instrText xml:space="preserve"> NUMPAGES   \* MERGEFORMAT </w:instrText>
    </w:r>
    <w:r w:rsidR="00087FD6">
      <w:rPr>
        <w:noProof/>
      </w:rPr>
      <w:fldChar w:fldCharType="separate"/>
    </w:r>
    <w:r w:rsidR="00893024">
      <w:rPr>
        <w:noProof/>
      </w:rPr>
      <w:t>1</w:t>
    </w:r>
    <w:r w:rsidR="00087F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8064" w14:textId="77777777" w:rsidR="000C0656" w:rsidRDefault="000C0656" w:rsidP="0073383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214D" w14:textId="77777777" w:rsidR="00374DF1" w:rsidRDefault="00374DF1" w:rsidP="00EC16D0">
      <w:pPr>
        <w:spacing w:line="240" w:lineRule="auto"/>
      </w:pPr>
      <w:r>
        <w:separator/>
      </w:r>
    </w:p>
  </w:footnote>
  <w:footnote w:type="continuationSeparator" w:id="0">
    <w:p w14:paraId="6DB73355" w14:textId="77777777" w:rsidR="00374DF1" w:rsidRDefault="00374DF1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A6BA" w14:textId="77777777" w:rsidR="000C0656" w:rsidRDefault="000C0656" w:rsidP="0031077D">
    <w:pPr>
      <w:pStyle w:val="Log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82F2F10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3621">
    <w:abstractNumId w:val="14"/>
  </w:num>
  <w:num w:numId="2" w16cid:durableId="1506020494">
    <w:abstractNumId w:val="11"/>
  </w:num>
  <w:num w:numId="3" w16cid:durableId="66541845">
    <w:abstractNumId w:val="6"/>
  </w:num>
  <w:num w:numId="4" w16cid:durableId="1091126642">
    <w:abstractNumId w:val="5"/>
  </w:num>
  <w:num w:numId="5" w16cid:durableId="1330526790">
    <w:abstractNumId w:val="4"/>
  </w:num>
  <w:num w:numId="6" w16cid:durableId="607658649">
    <w:abstractNumId w:val="7"/>
  </w:num>
  <w:num w:numId="7" w16cid:durableId="1101610689">
    <w:abstractNumId w:val="3"/>
  </w:num>
  <w:num w:numId="8" w16cid:durableId="1771272628">
    <w:abstractNumId w:val="2"/>
  </w:num>
  <w:num w:numId="9" w16cid:durableId="892157086">
    <w:abstractNumId w:val="1"/>
  </w:num>
  <w:num w:numId="10" w16cid:durableId="519785849">
    <w:abstractNumId w:val="0"/>
  </w:num>
  <w:num w:numId="11" w16cid:durableId="1279874468">
    <w:abstractNumId w:val="9"/>
  </w:num>
  <w:num w:numId="12" w16cid:durableId="9221857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5785004">
    <w:abstractNumId w:val="15"/>
  </w:num>
  <w:num w:numId="14" w16cid:durableId="1933076870">
    <w:abstractNumId w:val="10"/>
  </w:num>
  <w:num w:numId="15" w16cid:durableId="261643102">
    <w:abstractNumId w:val="12"/>
  </w:num>
  <w:num w:numId="16" w16cid:durableId="797382102">
    <w:abstractNumId w:val="13"/>
  </w:num>
  <w:num w:numId="17" w16cid:durableId="1198351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61335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4323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5386050">
    <w:abstractNumId w:val="16"/>
  </w:num>
  <w:num w:numId="21" w16cid:durableId="2108304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D23"/>
    <w:rsid w:val="00003742"/>
    <w:rsid w:val="000656FB"/>
    <w:rsid w:val="00087FD6"/>
    <w:rsid w:val="000948A9"/>
    <w:rsid w:val="000A4920"/>
    <w:rsid w:val="000B0F17"/>
    <w:rsid w:val="000C0656"/>
    <w:rsid w:val="000D2A57"/>
    <w:rsid w:val="000D36C9"/>
    <w:rsid w:val="000E140E"/>
    <w:rsid w:val="001A666D"/>
    <w:rsid w:val="001E1332"/>
    <w:rsid w:val="001E3D03"/>
    <w:rsid w:val="00214F23"/>
    <w:rsid w:val="002608F4"/>
    <w:rsid w:val="002642FB"/>
    <w:rsid w:val="0031077D"/>
    <w:rsid w:val="00343444"/>
    <w:rsid w:val="003534C1"/>
    <w:rsid w:val="00374DF1"/>
    <w:rsid w:val="003A7858"/>
    <w:rsid w:val="003B1619"/>
    <w:rsid w:val="003C5053"/>
    <w:rsid w:val="003E59E5"/>
    <w:rsid w:val="00414E7F"/>
    <w:rsid w:val="00423D6F"/>
    <w:rsid w:val="0044311D"/>
    <w:rsid w:val="0044327C"/>
    <w:rsid w:val="00445810"/>
    <w:rsid w:val="0048194D"/>
    <w:rsid w:val="00482A1F"/>
    <w:rsid w:val="0049064E"/>
    <w:rsid w:val="0049244A"/>
    <w:rsid w:val="004F0F20"/>
    <w:rsid w:val="00541540"/>
    <w:rsid w:val="00564FBC"/>
    <w:rsid w:val="005772F7"/>
    <w:rsid w:val="005800F5"/>
    <w:rsid w:val="00580C8D"/>
    <w:rsid w:val="005A3485"/>
    <w:rsid w:val="00610C13"/>
    <w:rsid w:val="006138B9"/>
    <w:rsid w:val="00667CC3"/>
    <w:rsid w:val="00671C9C"/>
    <w:rsid w:val="00673EF5"/>
    <w:rsid w:val="006A56BD"/>
    <w:rsid w:val="006C4E96"/>
    <w:rsid w:val="006D1217"/>
    <w:rsid w:val="00703390"/>
    <w:rsid w:val="0072647D"/>
    <w:rsid w:val="00733833"/>
    <w:rsid w:val="00740D67"/>
    <w:rsid w:val="00794E34"/>
    <w:rsid w:val="0079722A"/>
    <w:rsid w:val="007B3736"/>
    <w:rsid w:val="007C2939"/>
    <w:rsid w:val="007D5FF1"/>
    <w:rsid w:val="007F7CCF"/>
    <w:rsid w:val="00804C84"/>
    <w:rsid w:val="0081266C"/>
    <w:rsid w:val="008126D4"/>
    <w:rsid w:val="00812A67"/>
    <w:rsid w:val="00866F6A"/>
    <w:rsid w:val="0086725E"/>
    <w:rsid w:val="00893024"/>
    <w:rsid w:val="008C0348"/>
    <w:rsid w:val="008C3042"/>
    <w:rsid w:val="008E5A9E"/>
    <w:rsid w:val="00930742"/>
    <w:rsid w:val="00985F74"/>
    <w:rsid w:val="00992F87"/>
    <w:rsid w:val="009B3FBA"/>
    <w:rsid w:val="009F12FA"/>
    <w:rsid w:val="00A348A3"/>
    <w:rsid w:val="00A91504"/>
    <w:rsid w:val="00A933AF"/>
    <w:rsid w:val="00AB09EF"/>
    <w:rsid w:val="00AB36CC"/>
    <w:rsid w:val="00AE0034"/>
    <w:rsid w:val="00AE6F1A"/>
    <w:rsid w:val="00B01C78"/>
    <w:rsid w:val="00B312EE"/>
    <w:rsid w:val="00B73135"/>
    <w:rsid w:val="00B819F4"/>
    <w:rsid w:val="00B85A1F"/>
    <w:rsid w:val="00BB473C"/>
    <w:rsid w:val="00BB48D7"/>
    <w:rsid w:val="00BE0E5E"/>
    <w:rsid w:val="00C02BF8"/>
    <w:rsid w:val="00C057F1"/>
    <w:rsid w:val="00C362BD"/>
    <w:rsid w:val="00C514C7"/>
    <w:rsid w:val="00C63CEB"/>
    <w:rsid w:val="00C77953"/>
    <w:rsid w:val="00CA4220"/>
    <w:rsid w:val="00CD0F06"/>
    <w:rsid w:val="00CE3138"/>
    <w:rsid w:val="00D22400"/>
    <w:rsid w:val="00D2606B"/>
    <w:rsid w:val="00D51D23"/>
    <w:rsid w:val="00D6036B"/>
    <w:rsid w:val="00D6342D"/>
    <w:rsid w:val="00D6744B"/>
    <w:rsid w:val="00DA06F0"/>
    <w:rsid w:val="00EA1763"/>
    <w:rsid w:val="00EC16D0"/>
    <w:rsid w:val="00F53B0E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9C56CF"/>
  <w15:docId w15:val="{C66FF8A1-6B9C-4788-9C4E-FD20757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6725E"/>
    <w:pPr>
      <w:spacing w:line="260" w:lineRule="atLeast"/>
      <w:jc w:val="both"/>
    </w:pPr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C16D0"/>
    <w:pPr>
      <w:keepNext/>
      <w:numPr>
        <w:numId w:val="21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D22400"/>
    <w:pPr>
      <w:numPr>
        <w:ilvl w:val="1"/>
        <w:numId w:val="20"/>
      </w:numPr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243F6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0000F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bthours\Desktop\Webauftritt\Webartikel%20Leere%20Vorlage%20mit%20Log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8:25:48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434 297 2737,'-48'-58'8155,"25"35"-6710,-47-38-1,54 49-1439,0 1-1,-1 0 1,0 1 0,-1 1-1,0 1 1,0 0 0,0 1-1,-33-6 1,47 12 27,1 0-1,-1 1 1,1-1 0,-1 1-1,0 0 1,1 1 0,-1-1 0,1 0-1,-1 1 1,1 0 0,0 0-1,-1 0 1,1 0 0,0 0-1,-1 1 1,1 0 0,0-1 0,0 1-1,-3 3 1,3-2-26,0 0 1,0 1 0,1-1-1,-1 1 1,1 0-1,0 0 1,0 0-1,0 0 1,0 0-1,0 0 1,1 0-1,0 1 1,0-1 0,-1 8-1,1 3-6,1 0 0,0 0 0,0 0 0,5 19 0,15 62 0,-19-91 0,90 299 11,18-7 29,-104-286-39,10 30 4,-7-18-7,1 1 0,1-1 1,1-1-1,24 37 0,-34-56-5,1 0-1,0-1 1,0 0 0,1 1-1,-1-1 1,1 0 0,-1 0-1,1 0 1,3 2-1,-5-4 5,0 0-1,0 0 0,0 1 0,-1-1 0,1 0 0,0 0 1,0 0-1,0 0 0,0 0 0,0 0 0,0 0 1,0 0-1,-1 0 0,1-1 0,0 1 0,0 0 0,0 0 1,0-1-1,-1 1 0,1-1 0,0 1 0,0-1 1,-1 1-1,1-1 0,0 1 0,-1-1 0,1 0 0,0 1 1,-1-1-1,1 0 0,-1 1 0,1-1 0,-1 0 0,0 0 1,1 0-1,-1 1 0,0-1 0,1-2 0,2-6-8,0 0 0,0 0 0,-1-1 0,0 1 0,-1-1 0,0 1 0,0-14-1,-7-70 57,-20-78 45,-1-5 30,27 171-1,-1-19-739,1 24 602,0-1 1,0 0-1,0 0 1,0 0-1,0 1 1,0-1-1,1 0 1,-1 0-1,0 0 1,1 1-1,-1-1 1,0 0-1,1 1 1,-1-1 0,1 0-1,-1 1 1,1-1-1,-1 0 1,1 1-1,0-1 1,-1 1-1,1-1 1,0 0-1,6-1 18</inkml:trace>
  <inkml:trace contextRef="#ctx0" brushRef="#br0" timeOffset="650.23">617 635 2417,'-9'-17'2398,"3"6"-1414,1 1-1,-1 0 1,-1 0-1,0 0 0,-9-9 1,14 17-860,-1 0 0,1 0 0,-1 0 0,0 0 0,1 0 0,-1 1 0,0-1 0,0 1 0,0 0 0,0 0-1,0 0 1,0 0 0,-1 0 0,1 1 0,0-1 0,0 1 0,0 0 0,-1 0 0,1 0 0,0 0 0,0 1 0,-1-1 0,-4 3 0,2-1-90,0 0 0,1 1-1,-1 0 1,0 0 0,1 1 0,-1-1 0,1 1-1,0 0 1,1 1 0,-1-1 0,1 1 0,-1 0-1,1 0 1,1 0 0,-1 1 0,1-1 0,0 1-1,0 0 1,-3 11 0,1-4 20,1 2-1,1-1 1,0 0-1,1 1 1,0-1-1,1 1 1,2 25-1,5 16-47,3 1 1,2-2-1,26 78 1,-29-110-2,21 42 0,-25-57-5,1 0 1,0 0-1,0 0 1,1-1 0,0 0-1,0 0 1,14 11-1,-19-17-2,0 0 0,0 0 0,1 0-1,-1 0 1,0 0 0,1 0 0,-1-1-1,1 1 1,-1 0 0,1-1 0,0 0 0,-1 1-1,1-1 1,-1 0 0,1 1 0,0-1-1,-1 0 1,1 0 0,1-1 0,-1 1-4,-1-1 1,0 0 0,0 1 0,0-1-1,0 0 1,0 1 0,0-1-1,0 0 1,0 0 0,0 0-1,0 0 1,-1 0 0,1 0 0,0 0-1,0 0 1,-1-1 0,1 1-1,0-2 1,1-6-24,1 0 0,-1 0 0,-1 0 0,0 0 0,0-10 0,-1 17 28,-10-310-7,-1 155 212,12 135 23,2 19 25,1 13 47,21 91 170,30 103-353,-52-195-161,15 36 63,-17-43-84,0 0 1,0 0 0,0-1 0,0 1-1,0 0 1,1 0 0,-1-1-1,1 1 1,-1-1 0,1 1-1,-1-1 1,1 0 0,0 1-1,-1-1 1,1 0 0,0 0-1,0 0 1,2 0 0,-3-1 107,-1 0 0,1 0 0,0 0 0,-1 0 1,1 0-1,-1 0 0,1 0 0,0 0 0,-1 0 0,1 0 0,-1-1 1,1 1-1,-1 0 0,1 0 0,-1-1 0,1 1 0,-1 0 0,1-1 1,-1 1-1,1 0 0,-1-1 0,0 1 0,1-1 0,-1 1 0,1-1 1,-1 1-1,0-1 0,0 1 0,1-1 0,-1 1 0,0-1 0,0 1 1,0-1-1,1 0 0,2-14 897</inkml:trace>
  <inkml:trace contextRef="#ctx0" brushRef="#br0" timeOffset="1081.1">654 251 3177,'7'43'7076,"8"21"-3736,-1 0-2185,19 116-79,24 109-787,-53-272-297,-1-1-37,1 0 1,1-1-1,0 1 1,14 27-1,-19-43 17,0 0 0,0 0 0,0 0-1,0 0 1,0 0 0,0 0 0,0 0 0,0 0 0,1 0 0,-1 0-1,0 0 1,0-1 0,0 1 0,0 0 0,0 0 0,0 0-1,0 0 1,0 0 0,0 0 0,0 0 0,0 0 0,0 0-1,0 0 1,0 0 0,0 0 0,0 0 0,0 0 0,0 0 0,0 0-1,1 0 1,-1 1 0,0-1 0,0 0 0,0 0 0,0 0-1,0 0 1,0 0 0,0 0 0,0 0 0,0 0 0,0 0-1,0 0 1,0 0 0,0 0 0,0 0 0,0 0 0,0 0 0,0 0-1,0 0 1,0 0 0,-1-10-1208,-6-23-809,3 11 647,-7-65-4163,7 50 4644</inkml:trace>
  <inkml:trace contextRef="#ctx0" brushRef="#br0" timeOffset="1571">768 524 2168,'-1'-11'677,"2"-14"6687,7 41-5388,49 156 2037,-39-110-3867,47 106 0,-55-147-137,-4-7 7,1 0 0,0 0-1,17 22 1,-24-36-16,1 1 0,-1-1 0,0 0 0,0 1 0,0-1 0,1 0 0,-1 0 0,0 1 0,0-1 0,1 0 0,-1 0 0,0 1 0,1-1 0,-1 0 0,0 0 0,1 0 0,-1 0 0,0 1 0,1-1 0,-1 0 0,0 0 0,1 0 0,-1 0 0,0 0 0,1 0 0,-1 0 0,1 0 0,-1 0 0,0 0 0,1 0 0,0 0 0,4-11-3,-1-21-3,-4 29 6,7-153-30,5-82 69,-7 204-8,7 63 24,26 133 379,-21-82-351,30 85 0,-47-164-108,12 26-108,-12-26 78,0-1-1,0 1 1,1 0 0,-1-1 0,0 1 0,1 0 0,-1-1 0,1 1-1,-1 0 1,1-1 0,-1 1 0,1-1 0,-1 1 0,1-1 0,0 1-1,-1-1 1,1 0 0,0 1 0,-1-1 0,1 0 0,0 1-1,0-1 1,-1 0 0,1 0 0,0 0 0,0 1 0,-1-1 0,1 0-1,1 0 1,-2-1-50,1 1 0,-1 0 0,1-1 0,-1 1 0,0-1-1,1 1 1,-1-1 0,0 1 0,0-1 0,1 1 0,-1-1-1,0 1 1,0-1 0,0 1 0,1-1 0,-1 1 0,0-1 0,0 0-1,0 1 1,0-1 0,0 1 0,0-1 0,0 1 0,0-1 0,-1 0-1,-1-15-800</inkml:trace>
  <inkml:trace contextRef="#ctx0" brushRef="#br0" timeOffset="1927.15">1058 412 3353,'-3'-24'3048,"-6"7"8835</inkml:trace>
  <inkml:trace contextRef="#ctx0" brushRef="#br0" timeOffset="2321.12">1148 486 3905,'9'44'6772,"1"0"-3422,28 85-1539,-11-52-1566,28 74-153,-42-118-66,12 24 15,-23-53-50,0-5-8,-1-12-28,-4-18-21,-11-71 20,6 52 55,2 0 0,1-70 0,5 101-3,3-31 22,-3 47-27,0 0 0,1 1 0,-1-1 0,1 0-1,0 0 1,0 1 0,0-1 0,0 1-1,1-1 1,-1 1 0,1-1 0,-1 1 0,4-3-1,-5 4 7,1 1 0,-1-1 0,1 1 0,0-1 0,0 1 0,-1-1 0,1 1-1,0 0 1,-1 0 0,1-1 0,0 1 0,0 0 0,0 0 0,-1 0 0,1 0 0,0 0-1,0 0 1,0 0 0,-1 0 0,1 0 0,0 0 0,0 0 0,0 1 0,-1-1-1,1 0 1,0 0 0,0 1 0,-1-1 0,1 1 0,0-1 0,-1 1 0,1-1 0,0 1-1,-1-1 1,1 1 0,-1-1 0,1 2 0,3 3 109,0-1 1,0 1 0,5 11-1,-6-10-26,12 23 163,-2 0-1,-1 2 1,-1 0-1,9 47 1,-3-15-130,-6-22-148,-6-20-176,1 0 0,0 0 0,2-1 0,13 27 0,-21-47 145,0 0 0,0 0 0,0 0 0,0 0 0,0 0 0,0-1 0,0 1 0,0 0 0,0 0 0,0 0 0,0 0 0,0 0 0,0 0 0,0-1 0,0 1 0,0 0 0,0 0 0,0 0 0,0 0 0,0 0 0,0 0 0,1-1-1,-1 1 1,0 0 0,0 0 0,0 0 0,0 0 0,0 0 0,0 0 0,0 0 0,0 0 0,1 0 0,-1-1 0,0 1 0,0 0 0,0 0 0,0 0 0,0 0 0,0 0 0,1 0 0,-1 0 0,0 0 0,0 0 0,0 0 0,0 0 0,0 0 0,1 0 0,-1 0 0,0 0 0,0 0 0,0 0 0,0 0 0,0 0 0,0 0 0,1 0 0,-1 1 0,0-1 0,0 0 0,0 0 0,0 0 0,0 0 0,0 0 0,0 0 0,1 0 0,-1 1 0,1-14-4654,-1-1 2693</inkml:trace>
  <inkml:trace contextRef="#ctx0" brushRef="#br0" timeOffset="2696.66">1629 978 4689,'2'13'3705,"2"-3"-2473,2-2-336,-2-4-568,2-1-208,-1-3-72,-3-2-16,0-4-184,0-1-320,-2-5 1817,-3-4-1169</inkml:trace>
  <inkml:trace contextRef="#ctx0" brushRef="#br0" timeOffset="3067.19">1514 239 3193,'-1'-15'6250,"5"31"-1084,-2-9-5389,22 98 1135,5-1 1,5-1-1,49 103 1,-2-24-2788,-84-189-1797,-11-23 750,0 4 1765</inkml:trace>
  <inkml:trace contextRef="#ctx0" brushRef="#br0" timeOffset="3572.69">1088 176 3689,'-21'1'2772,"-24"-1"1041,42 0-3597,1 0 1,-1-1-1,0 1 1,1-1-1,-1 1 1,1-1 0,-1 0-1,1 0 1,-1-1-1,1 1 1,0 0-1,-1-1 1,-2-2 0,4 4-145,1-1 0,-1 0 0,0 0 0,0 0 1,1 0-1,-1 0 0,1 0 0,-1-1 1,1 1-1,-1 0 0,1 0 0,-1 0 1,1 0-1,0-1 0,0 1 0,0 0 0,0 0 1,0-1-1,0 1 0,0-2 0,1 1 10,-1-1-1,1 0 0,0 0 0,0 1 0,0-1 0,1 1 0,-1-1 0,3-3 1,2-1 57,-1 1 0,1-1 0,0 1-1,14-10 1,-7 8-66,1 0 0,0 0-1,1 1 1,0 1-1,0 0 1,0 2-1,1-1 1,23-2-1,-2 2-43,0 2 0,57 3-1,-23 5 21,0 3 0,126 33 0,-193-40-45,21 5 16,32 13 1,-51-16-6,0-1 0,-1 1 1,1 0-1,-1 0 1,0 1-1,1 0 0,-2 0 1,1 0-1,0 0 1,-1 1-1,5 5 0,-8-7 34,1 0-1,-1 0 1,0 0 0,0 1-1,0-1 1,0 0-1,0 1 1,-1-1-1,0 1 1,1-1 0,-1 0-1,-1 1 1,1-1-1,0 1 1,-1-1-1,0 0 1,1 1-1,-1-1 1,-1 0 0,1 0-1,-3 6 1,-2 2 63,0-1 0,0 1 1,-1-1-1,-14 15 0,3-6 6,-1 0 0,-1-2 0,-1 0 0,-1-1 0,-36 21 0,16-15 42,0-2-1,-61 19 1,71-27-161,17-6-107,-1 0 0,-19 3 0,76-6-6927,-20-2 3287,3 3 1943</inkml:trace>
  <inkml:trace contextRef="#ctx0" brushRef="#br0" timeOffset="4824.35">2024 286 2881,'-76'-25'7110,"53"16"-6313,0 1 0,-33-6-1,54 14-771,-1-1 0,0 1-1,0 0 1,0 0 0,0 0 0,0 0-1,0 0 1,0 1 0,0-1-1,0 1 1,0 0 0,1-1 0,-1 2-1,-3 0 1,5-1-3,-1 1-1,0-1 1,1 0-1,-1 1 1,1-1 0,0 1-1,0 0 1,-1-1-1,1 1 1,0 0-1,1 0 1,-1-1 0,0 1-1,0 0 1,1 0-1,-1 0 1,1 0 0,-1 0-1,1 0 1,0 0-1,0 3 1,1 18 29,2-1 0,0 0 0,1 0 0,2-1 0,11 33 1,-11-36-32,91 245 120,-80-228-167,1 0 0,1-2 1,2 0-1,2-1 0,30 34 1,-23-36-445,-13-13-3447,-43-36 3206,1-2 0,1-1 0,2-1 0,-38-48 1,29 28 1117,2-2 1,-26-56-1,51 95-287,2 0-1,-1 0 1,1 0-1,0 0 1,0-1-1,0 1 1,0-12-1,2 15-91,0 1-1,0 0 1,0-1-1,1 1 1,-1 0-1,1-1 1,-1 1-1,1 0 1,0 0-1,0 0 1,0 0-1,0 0 1,0 0-1,1 0 0,-1 0 1,1 0-1,-1 0 1,1 0-1,-1 1 1,1-1-1,0 1 1,0 0-1,0-1 1,2 0-1,4-2-13,0 1-1,1-1 1,-1 2-1,0-1 1,1 1-1,0 1 1,-1-1-1,1 2 1,0-1-1,17 2 1,-7 0 39,0 2 0,-1 0 0,1 1 1,18 6-1,-22-2 125,-14-5 103,-9-2-17,-95-12 955,103 11-1212,0 0 0,0 0 0,-1 0 0,1 0 0,0 0 1,0 0-1,-1 0 0,1 0 0,0 0 0,0 0 0,-1 0 0,1 0 1,0 0-1,0 0 0,-1 0 0,1 0 0,0 0 0,0 0 0,0 0 1,-1 1-1,1-1 0,0 0 0,0 0 0,0 0 0,0 0 1,-1 1-1,1-1 0,0 0 0,0 0 0,0 0 0,0 1 0,0-1 1,0 0-1,-1 0 0,1 0 0,0 1 0,0-1 0,0 0 0,0 0 1,0 1-1,0-1 0,0 0 0,0 0 0,0 1 0,0-1 0,0 0 1,0 0-1,0 1 0,0-1 0,0 0 0,1 0 0,-1 0 1,0 1-1,0-1 0,0 0 0,0 0 0,0 0 0,0 1 0,1-1 1,-1 0-1,0 0 0,0 0 0,1 1 0,11 14 223,-12-15-229,50 47 431,-23-23-320,-2 2-1,-1 0 0,21 30 1,-4 14 17,-11-15 16,-38-98 486,-7-13-93,-16-79 274,27 114-694,2 1-1,0-1 1,1 0 0,4-32 0,-3 50-107,0 1 0,0-1 1,1 1-1,-1 0 1,1-1-1,0 1 0,0-1 1,0 1-1,0 0 1,0 0-1,2-3 0,-2 4-14,0 0 1,0 1-1,0-1 0,-1 1 0,1-1 0,0 1 0,0-1 0,0 1 0,0 0 0,0-1 0,0 1 0,0 0 0,0 0 0,0 0 0,0 0 0,0 0 0,0 0 0,0 0 0,0 0 0,0 0 0,0 0 0,0 0 0,0 1 0,0-1 0,0 0 0,0 1 0,0-1 0,0 1 0,1 0 0,29 15-1542,-14-8 921</inkml:trace>
  <inkml:trace contextRef="#ctx0" brushRef="#br0" timeOffset="5793.77">2331 666 3233,'0'1'147,"0"-1"-1,-1 1 1,1 0 0,0 0 0,0 0 0,0-1 0,0 1 0,0 0 0,0 0-1,0 0 1,1-1 0,-1 1 0,0 0 0,0 0 0,1-1 0,-1 1-1,0 0 1,1 0 0,-1-1 0,1 1 0,0 1 0,0-2-96,0 0 1,0 0-1,0 0 0,0 0 1,-1 0-1,1 0 1,0-1-1,0 1 0,0 0 1,0 0-1,0-1 0,-1 1 1,1-1-1,0 1 1,0-1-1,0 1 0,-1-1 1,1 1-1,0-1 1,0-1-1,115-94 2730,-111 91-2639,3-1 160,-1 0 0,1 0-1,-2-1 1,1 0 0,-1 0-1,0 0 1,0-1 0,7-14-1,-13 20-270,1 0-1,-1 0 1,1 0-1,-1 0 1,0 0-1,0 0 0,0 0 1,0 0-1,0 0 1,-1 0-1,1 0 1,0 0-1,-1 0 0,0 0 1,1 1-1,-1-1 1,0 0-1,0 0 1,0 0-1,0 1 0,0-1 1,-1 1-1,1-1 1,0 1-1,-1-1 1,1 1-1,-1-1 0,1 1 1,-1 0-1,0 0 1,-2-1-1,-4-3 16,0 1 1,0 1-1,0-1 0,0 1 0,-17-3 0,19 4-26,0 1-1,0 0 1,0 1-1,0 0 1,-1 0-1,1 0 0,0 0 1,0 1-1,0 0 1,0 0-1,0 1 0,0 0 1,-6 3-1,8-3-15,0 0 0,0 1-1,0 0 1,0 0 0,1 0 0,-1 0-1,1 0 1,0 1 0,0-1 0,0 1-1,1 0 1,-1 0 0,1 0 0,0 0-1,0 1 1,0-1 0,1 0-1,-2 6 1,2-5-8,0 0 0,0-1 0,1 1 0,-1 0 0,1 0 0,0 0 0,0 0 0,1 0 0,0 0 0,0 0 0,0 0 0,0-1 0,1 1 0,-1 0 0,1-1 0,1 1 0,-1-1 0,5 7 0,5 4-15,-1-1 1,2-1-1,26 22 1,-22-20-41,18 19 0,-19-14 14,15 26-1,-21-30-15,0-1 0,1 0 0,23 23 0,-33-37 52,-1-1-1,1 1 1,-1 0-1,1-1 0,0 1 1,0-1-1,-1 1 0,1 0 1,0-1-1,0 0 1,0 1-1,-1-1 0,1 0 1,0 1-1,0-1 1,0 0-1,0 0 0,0 0 1,0 0-1,0 0 1,0 0-1,1 0 0,-1 0-1,0-1-1,0 1 0,-1-1 1,1 1-1,0-1 0,-1 0 1,1 1-1,0-1 0,-1 0 1,1 0-1,-1 1 0,1-1 1,-1 0-1,1 0 0,-1 0 1,0 0-1,1 1 1,-1-3-1,2-4-44,-1-1 1,0 0-1,0-15 1,-1 20 59,0-45-31,-1 21 66,2-1 0,5-39 1,-6 66-38,0 0 0,0 0 0,0 0 0,0 0 0,1 0 0,-1 0 0,0 0 0,1 0 0,-1 1 0,0-1 0,1 0 0,-1 0 0,1 0 0,-1 1 0,1-1 0,0 0 0,0 0 0,0 1 5,-1 0 0,0 0 0,1-1 0,-1 1 0,1 0 0,-1 1 0,0-1 0,1 0 0,-1 0 0,0 0 0,1 0 0,-1 0 0,1 0 0,-1 0 0,0 0 0,1 1 0,-1-1 0,0 0 0,1 0 0,-1 1 0,0-1 0,0 0 0,1 0 0,-1 1 0,0-1 0,0 0 0,1 1 0,2 4 84,0-1-1,0 1 0,0 0 1,2 7-1,7 18 224,9 43 1,-15-47-274,2-1 0,1 0-1,13 28 1,-22-52-43,1 1 0,0-1 0,0 0 0,0 1 0,0-1-1,0 0 1,0 1 0,1-1 0,1 2 0,3-4-50,-3-10 1,-7-82-38,1 2 105,3 80 29,1 0-1,0 1 1,1-1-1,1 1 1,-1-1-1,6-12 1,-8 22-17,1-1 0,-1 1-1,1 0 1,-1-1 0,1 1 0,0 0 0,0 0 0,-1 0-1,1 0 1,0-1 0,0 1 0,0 0 0,0 1 0,0-1 0,0 0-1,0 0 1,0 0 0,1 1 0,-1-1 0,0 0 0,0 1-1,1-1 1,-1 1 0,0 0 0,1-1 0,-1 1 0,1 0-1,-1 0 1,0 0 0,1 0 0,-1 0 0,0 0 0,1 0-1,-1 0 1,1 0 0,-1 1 0,0-1 0,1 1 0,-1-1 0,0 1-1,2 0 1,3 3 86,-1-1 1,1 1-1,-1 0 0,0 0 0,0 0 1,-1 1-1,8 8 0,6 13-44,0 1 1,-2 1-1,-1 0 0,11 31 1,-1-5-266,-24-52 112,-1 1-93,1-1 0,0 0 0,0 0 0,0 0 0,0 0 1,1 0-1,-1-1 0,1 1 0,-1 0 0,1-1 0,2 3 1,0-4-1246,-2-3 540</inkml:trace>
  <inkml:trace contextRef="#ctx0" brushRef="#br0" timeOffset="6375.82">3121 611 3129,'-22'-3'9531,"-12"-7"-6456,25 7-3092,0 0 0,0 0 0,-11-1 0,19 4 21,0 0 0,0 0 0,0 0 0,0 0 0,0 0 0,0 1 0,0-1-1,0 0 1,0 0 0,0 1 0,0-1 0,0 0 0,0 1 0,0-1 0,0 1 0,0-1-1,0 1 1,0 0 0,0-1 0,1 1 0,-1 0 0,0 0 0,1-1 0,-1 1 0,0 0 0,1 0-1,-1 0 1,1 0 0,-1 0 0,1 0 0,-1 0 0,1 0 0,0 0 0,0 0 0,-1 0-1,1 0 1,0 0 0,0 0 0,0 0 0,0 0 0,1 2 0,-1 4-4,0 1-1,1 0 1,0-1 0,3 11 0,2 4-16,1 0 0,0-1 1,2 0-1,16 31 0,-20-44-15,0 0 0,0 0-1,1 0 1,0 0 0,1-1 0,-1 0 0,1-1 0,1 1 0,-1-1 0,1-1 0,0 1-1,0-1 1,11 4 0,-17-8 22,1 0 0,-1 0 0,0 0-1,0-1 1,1 1 0,-1-1 0,1 1-1,-1-1 1,0 0 0,1 0 0,-1 0-1,0 0 1,1 0 0,-1-1 0,1 1-1,-1-1 1,0 0 0,0 0 0,1 1-1,1-3 1,-2 2 9,0-1 0,0 0 0,-1 1 0,1-1 0,0 0 0,-1 0 0,0 0 0,1 0 0,-1 0 1,0-1-1,0 1 0,0 0 0,-1 0 0,1-1 0,0 1 0,-1-1 0,0 1 0,1 0 0,-1-5 0,0-14 123,-1 1-1,-1 0 1,0-1 0,-2 1 0,-10-33-1,-42-97 852,28 81-585,-55-161 622,83 231-1043,1 0 1,0 0 0,-1 0-1,1 0 1,0 0-1,0 0 1,0 0 0,0 0-1,0-1 1,0 1-1,0 0 1,0-1 0,0 1-1,0-1 1,0 1-1,0-1 1,2 1 0,13 2-3628,-10-3 2686</inkml:trace>
  <inkml:trace contextRef="#ctx0" brushRef="#br0" timeOffset="8171.51">3275 708 3817,'10'-1'5691,"16"-4"-4717,-13-1-825,-2-1 0,1 0-1,-1 0 1,0-1 0,0-1-1,-1 0 1,0 0 0,0-1 0,14-21-1,-22 29-135,0 0-1,-1 0 0,0 0 1,1 0-1,-1-1 0,0 1 0,0 0 1,0-1-1,0 1 0,-1 0 1,1-1-1,-1 1 0,1-1 1,-1 1-1,0-1 0,0 1 1,0-1-1,0 1 0,-1-1 1,1 1-1,-1-1 0,1 1 1,-1-1-1,0 1 0,0 0 1,0-1-1,0 1 0,0 0 1,-1 0-1,1 0 0,-1 0 0,1 0 1,-1 0-1,0 0 0,0 0 1,0 1-1,0-1 0,0 1 1,0-1-1,0 1 0,-4-2 1,1 1-3,0 0-1,-1 0 1,1 0 0,0 1 0,-1 0 0,1 0 0,-1 0 0,1 1 0,-1 0 0,1 0 0,-1 0 0,1 1-1,-1 0 1,1 0 0,0 0 0,-9 3 0,7-1-9,1-1 0,0 1 0,1 0-1,-1 0 1,1 1 0,-1 0 0,1 0 0,0 0 0,0 0-1,1 1 1,-1 0 0,1 0 0,-7 11 0,10-14-1,0 1 0,-1 0 0,1 0 0,0 0 0,1 0 0,-1 0 0,1 0 0,-1 0 0,1 0 0,0 0 0,0 0 0,0 0 0,1 1 0,-1-1 0,1 0 0,-1 0 0,1 0 0,0 0 0,0-1 0,1 1 0,-1 0 0,0 0 0,1-1 0,2 4 0,6 8 0,0-2 0,1 1 0,19 16 0,-3-3 0,9 19 0,-29-34 0,1 0 0,0-1 0,1-1 0,0 1 0,0-1 0,16 11 0,-24-19-3,1 0-1,-1 0 1,1 0 0,-1-1 0,1 1 0,-1 0 0,1-1-1,-1 1 1,1-1 0,-1 1 0,1-1 0,0 0 0,-1 0-1,1 0 1,0 0 0,-1 0 0,1 0 0,0 0 0,2-1-1,-3 0 1,1 1 0,-1-1 0,0 0 0,0 0-1,0 0 1,1 0 0,-1 0 0,0 0 0,0-1-1,-1 1 1,1 0 0,0 0 0,0-1 0,-1 1-1,1 0 1,0-1 0,0-1 0,1-5-1,-1 0 0,1 1 0,-1-1 0,-1 0 0,0 0 1,0-11-1,-3-8 107,-11-44 1,5 34 315,39 86 828,-26-42-1229,66 106 145,-57-96-147,0 1-1,1-2 1,1 0 0,16 15-1,-30-31-16,0 1 0,-1 0 0,1-1-1,0 1 1,-1-1 0,1 1 0,0-1 0,0 1 0,-1-1-1,1 0 1,0 1 0,0-1 0,0 0 0,-1 0 0,1 1-1,0-1 1,1 0 0,-1 0 0,-1-1 0,0 1-1,1 0 1,-1 0 0,0-1 0,1 1-1,-1 0 1,0 0 0,0-1 0,1 1-1,-1 0 1,0-1 0,0 1 0,0 0-1,0-1 1,1 1 0,-1 0-1,0-1 1,0 1 0,0-1 0,0 1-1,0 0 1,0-1 0,0 1 0,0 0-1,0-1 1,0-6-11,-1 0 0,0 1 0,-2-10 0,1 7 19,1 2 1,-15-111 353,15 105-221,1 1-1,0-1 1,1 0 0,0 0-1,1 0 1,0 1-1,5-15 1,-6 25-86,0-1-1,0 1 1,0-1 0,1 1 0,-1-1 0,0 1 0,1 0-1,0 0 1,-1-1 0,1 1 0,0 1 0,0-1 0,0 0-1,0 0 1,4-1 0,-4 2-13,0 0-1,0 1 1,0-1 0,0 1-1,0-1 1,0 1 0,1 0 0,-1 0-1,0 0 1,0 0 0,0 0-1,0 0 1,1 1 0,-1-1-1,0 1 1,0-1 0,0 1-1,0 0 1,4 2 0,5 4 82,1 0 0,11 10 0,-17-11-109,0-1 0,0-1 0,1 1 0,0-1 0,0 0 0,0-1 0,0 1 0,0-1 0,14 3 0,-20-6-13,-1 0 1,0 1-1,1-1 0,-1 0 0,0 0 0,1 0 1,-1 0-1,0 0 0,1 0 0,-1 0 1,0 0-1,1 0 0,-1 0 0,1 0 0,-1 0 1,0 0-1,1-1 0,-1 1 0,0 0 0,1 0 1,-1 0-1,0 0 0,0-1 0,1 1 0,-1 0 1,0 0-1,1 0 0,-1-1 0,0 1 0,0 0 1,0-1-1,1 1 0,-1 0 0,0 0 0,0-1 1,0 1-1,0 0 0,1-1 0,-1 1 1,0 0-1,0-1 0,0 1 0,0-1 0,0 1 1,0 0-1,0-1 0,0 1 0,0 0 0,0-1 1,0 1-1,0 0 0,0-1 0,-1 1 0,1-1 1,0 0-258,-1-1 0,0 1 0,1-1 0,-1 1 1,0-1-1,0 1 0,0-1 0,0 1 1,0 0-1,-2-2 0,-2-1-339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Webartikel Leere Vorlage mit Logo.dotx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Musterbrief Ersuchen um Auskunft betreffend die eigenen Personendaten</vt:lpstr>
    </vt:vector>
  </TitlesOfParts>
  <Company>DSB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Musterbrief Ersuchen um Auskunft betreffend die eigenen Personendaten</dc:title>
  <dc:creator>Datenschutzbeauftragte des Kantons Zürich</dc:creator>
  <dc:description/>
  <cp:lastModifiedBy>Calvin Pfrender</cp:lastModifiedBy>
  <cp:revision>49</cp:revision>
  <cp:lastPrinted>2015-08-24T08:01:00Z</cp:lastPrinted>
  <dcterms:created xsi:type="dcterms:W3CDTF">2014-04-15T15:00:00Z</dcterms:created>
  <dcterms:modified xsi:type="dcterms:W3CDTF">2022-09-26T08:25:00Z</dcterms:modified>
</cp:coreProperties>
</file>